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1E00" w14:textId="0D20192A" w:rsidR="00AA0C2E" w:rsidRDefault="00E64D54" w:rsidP="00E64D54">
      <w:pPr>
        <w:spacing w:line="360" w:lineRule="auto"/>
        <w:ind w:left="65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 2KS3</w:t>
      </w:r>
    </w:p>
    <w:p w14:paraId="3DA76F73" w14:textId="11C39DC1" w:rsidR="00E64D54" w:rsidRDefault="00E64D54" w:rsidP="00E64D54">
      <w:pPr>
        <w:spacing w:line="360" w:lineRule="auto"/>
        <w:ind w:left="65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 222011395</w:t>
      </w:r>
    </w:p>
    <w:p w14:paraId="56E7FD1D" w14:textId="1CE63886" w:rsidR="00B01266" w:rsidRDefault="00E64D54" w:rsidP="00B01266">
      <w:pPr>
        <w:spacing w:line="360" w:lineRule="auto"/>
        <w:ind w:left="65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 Hendra Kusuma</w:t>
      </w:r>
    </w:p>
    <w:p w14:paraId="37F1891F" w14:textId="5A17AF3D" w:rsidR="00E64D54" w:rsidRDefault="00E64D54" w:rsidP="00E64D5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E64D54">
        <w:rPr>
          <w:rFonts w:ascii="Times New Roman" w:hAnsi="Times New Roman" w:cs="Times New Roman"/>
          <w:b/>
          <w:bCs/>
          <w:sz w:val="32"/>
          <w:szCs w:val="32"/>
        </w:rPr>
        <w:t>CookFood</w:t>
      </w:r>
      <w:proofErr w:type="spellEnd"/>
      <w:r w:rsidRPr="00E64D54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E64D54">
        <w:rPr>
          <w:rFonts w:ascii="Times New Roman" w:hAnsi="Times New Roman" w:cs="Times New Roman"/>
          <w:b/>
          <w:bCs/>
          <w:sz w:val="32"/>
          <w:szCs w:val="32"/>
        </w:rPr>
        <w:t xml:space="preserve"> Mau </w:t>
      </w:r>
      <w:proofErr w:type="spellStart"/>
      <w:r w:rsidRPr="00E64D54">
        <w:rPr>
          <w:rFonts w:ascii="Times New Roman" w:hAnsi="Times New Roman" w:cs="Times New Roman"/>
          <w:b/>
          <w:bCs/>
          <w:sz w:val="32"/>
          <w:szCs w:val="32"/>
        </w:rPr>
        <w:t>Masa</w:t>
      </w:r>
      <w:r w:rsidR="00B01266">
        <w:rPr>
          <w:rFonts w:ascii="Times New Roman" w:hAnsi="Times New Roman" w:cs="Times New Roman"/>
          <w:b/>
          <w:bCs/>
          <w:sz w:val="32"/>
          <w:szCs w:val="32"/>
        </w:rPr>
        <w:t>k</w:t>
      </w:r>
      <w:proofErr w:type="spellEnd"/>
      <w:r w:rsidRPr="00E64D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01266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E64D54">
        <w:rPr>
          <w:rFonts w:ascii="Times New Roman" w:hAnsi="Times New Roman" w:cs="Times New Roman"/>
          <w:b/>
          <w:bCs/>
          <w:sz w:val="32"/>
          <w:szCs w:val="32"/>
        </w:rPr>
        <w:t>pa</w:t>
      </w:r>
      <w:proofErr w:type="spellEnd"/>
      <w:r w:rsidRPr="00E64D54">
        <w:rPr>
          <w:rFonts w:ascii="Times New Roman" w:hAnsi="Times New Roman" w:cs="Times New Roman"/>
          <w:b/>
          <w:bCs/>
          <w:sz w:val="32"/>
          <w:szCs w:val="32"/>
        </w:rPr>
        <w:t xml:space="preserve"> Hari </w:t>
      </w:r>
      <w:proofErr w:type="spellStart"/>
      <w:r w:rsidRPr="00E64D54">
        <w:rPr>
          <w:rFonts w:ascii="Times New Roman" w:hAnsi="Times New Roman" w:cs="Times New Roman"/>
          <w:b/>
          <w:bCs/>
          <w:sz w:val="32"/>
          <w:szCs w:val="32"/>
        </w:rPr>
        <w:t>Ini</w:t>
      </w:r>
      <w:proofErr w:type="spellEnd"/>
    </w:p>
    <w:p w14:paraId="59AA950B" w14:textId="3DDB7F91" w:rsidR="00B01266" w:rsidRDefault="00B01266" w:rsidP="00B012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266">
        <w:rPr>
          <w:rFonts w:ascii="Times New Roman" w:hAnsi="Times New Roman" w:cs="Times New Roman"/>
          <w:sz w:val="24"/>
          <w:szCs w:val="24"/>
        </w:rPr>
        <w:t>Cookfood</w:t>
      </w:r>
      <w:proofErr w:type="spellEnd"/>
      <w:r w:rsidRPr="00B0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2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1266">
        <w:rPr>
          <w:rFonts w:ascii="Times New Roman" w:hAnsi="Times New Roman" w:cs="Times New Roman"/>
          <w:sz w:val="24"/>
          <w:szCs w:val="24"/>
        </w:rPr>
        <w:t xml:space="preserve"> </w:t>
      </w:r>
      <w:r w:rsidRPr="00B01266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B012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26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012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266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B0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266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B0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26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0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2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266">
        <w:rPr>
          <w:rFonts w:ascii="Times New Roman" w:hAnsi="Times New Roman" w:cs="Times New Roman"/>
          <w:sz w:val="24"/>
          <w:szCs w:val="24"/>
        </w:rPr>
        <w:t xml:space="preserve"> minuman yang </w:t>
      </w:r>
      <w:proofErr w:type="spellStart"/>
      <w:r w:rsidRPr="00B0126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012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01266">
        <w:rPr>
          <w:rFonts w:ascii="Times New Roman" w:hAnsi="Times New Roman" w:cs="Times New Roman"/>
          <w:sz w:val="24"/>
          <w:szCs w:val="24"/>
        </w:rPr>
        <w:t>pengguna</w:t>
      </w:r>
      <w:r w:rsidR="000841E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01266">
        <w:rPr>
          <w:rFonts w:ascii="Times New Roman" w:hAnsi="Times New Roman" w:cs="Times New Roman"/>
          <w:sz w:val="24"/>
          <w:szCs w:val="24"/>
        </w:rPr>
        <w:t>.</w:t>
      </w:r>
      <w:r w:rsidR="0008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1E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841E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0841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1EE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08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1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41EE">
        <w:rPr>
          <w:rFonts w:ascii="Times New Roman" w:hAnsi="Times New Roman" w:cs="Times New Roman"/>
          <w:sz w:val="24"/>
          <w:szCs w:val="24"/>
        </w:rPr>
        <w:t xml:space="preserve"> video </w:t>
      </w:r>
      <w:hyperlink r:id="rId5" w:history="1">
        <w:r w:rsidR="000841EE" w:rsidRPr="000841E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React Crash Course - Build A Full Recipe App Tutorial</w:t>
        </w:r>
      </w:hyperlink>
      <w:r w:rsidR="000841E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0841EE" w:rsidRPr="000841EE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="000841EE" w:rsidRPr="000841E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841EE" w:rsidRPr="0008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1EE" w:rsidRPr="000841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41EE" w:rsidRPr="000841EE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0841EE" w:rsidRPr="000841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841EE" w:rsidRPr="0008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1EE" w:rsidRPr="000841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41EE" w:rsidRPr="000841EE">
        <w:rPr>
          <w:rFonts w:ascii="Times New Roman" w:hAnsi="Times New Roman" w:cs="Times New Roman"/>
          <w:sz w:val="24"/>
          <w:szCs w:val="24"/>
        </w:rPr>
        <w:t xml:space="preserve"> framework</w:t>
      </w:r>
      <w:r w:rsidR="0008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1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08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1E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841EE" w:rsidRPr="000841EE">
        <w:rPr>
          <w:rFonts w:ascii="Times New Roman" w:hAnsi="Times New Roman" w:cs="Times New Roman"/>
          <w:sz w:val="24"/>
          <w:szCs w:val="24"/>
        </w:rPr>
        <w:t xml:space="preserve"> </w:t>
      </w:r>
      <w:r w:rsidR="000841EE">
        <w:rPr>
          <w:rFonts w:ascii="Times New Roman" w:hAnsi="Times New Roman" w:cs="Times New Roman"/>
          <w:sz w:val="24"/>
          <w:szCs w:val="24"/>
        </w:rPr>
        <w:t>React</w:t>
      </w:r>
      <w:r w:rsidR="000841EE" w:rsidRPr="000841EE">
        <w:rPr>
          <w:rFonts w:ascii="Times New Roman" w:hAnsi="Times New Roman" w:cs="Times New Roman"/>
          <w:sz w:val="24"/>
          <w:szCs w:val="24"/>
        </w:rPr>
        <w:t xml:space="preserve"> dan API </w:t>
      </w:r>
      <w:proofErr w:type="spellStart"/>
      <w:r w:rsidR="000841EE" w:rsidRPr="000841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41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6" w:history="1">
        <w:proofErr w:type="spellStart"/>
        <w:r w:rsidR="000841EE" w:rsidRPr="000841E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Spoonacular</w:t>
        </w:r>
        <w:proofErr w:type="spellEnd"/>
      </w:hyperlink>
      <w:r w:rsidR="000841E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0841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1E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841EE">
        <w:rPr>
          <w:rFonts w:ascii="Times New Roman" w:hAnsi="Times New Roman" w:cs="Times New Roman"/>
          <w:sz w:val="24"/>
          <w:szCs w:val="24"/>
        </w:rPr>
        <w:t xml:space="preserve"> design frontend website </w:t>
      </w:r>
      <w:proofErr w:type="spellStart"/>
      <w:r w:rsidR="000841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1E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8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1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41EE">
        <w:rPr>
          <w:rFonts w:ascii="Times New Roman" w:hAnsi="Times New Roman" w:cs="Times New Roman"/>
          <w:sz w:val="24"/>
          <w:szCs w:val="24"/>
        </w:rPr>
        <w:t xml:space="preserve"> HTML, CSS dan JavaScript</w:t>
      </w:r>
      <w:r w:rsidR="00DF29F9">
        <w:rPr>
          <w:rFonts w:ascii="Times New Roman" w:hAnsi="Times New Roman" w:cs="Times New Roman"/>
          <w:sz w:val="24"/>
          <w:szCs w:val="24"/>
        </w:rPr>
        <w:t>.</w:t>
      </w:r>
    </w:p>
    <w:p w14:paraId="28B9A310" w14:textId="01AD17B2" w:rsidR="00982B81" w:rsidRDefault="00982B81" w:rsidP="00B012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6872B392" w14:textId="2061AFB5" w:rsidR="00982B81" w:rsidRDefault="00982B81" w:rsidP="00982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Homepage</w:t>
      </w:r>
    </w:p>
    <w:p w14:paraId="0EA770A3" w14:textId="0C578F9B" w:rsidR="009A5525" w:rsidRDefault="00982B81" w:rsidP="00982B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homepage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di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 up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  <w:r w:rsidR="009A55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552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A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52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9A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52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A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5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552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9A55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52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A5525">
        <w:rPr>
          <w:rFonts w:ascii="Times New Roman" w:hAnsi="Times New Roman" w:cs="Times New Roman"/>
          <w:sz w:val="24"/>
          <w:szCs w:val="24"/>
        </w:rPr>
        <w:t xml:space="preserve"> landing page yang </w:t>
      </w:r>
      <w:proofErr w:type="spellStart"/>
      <w:r w:rsidR="009A552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9A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5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525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9A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52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A552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9A55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5525">
        <w:rPr>
          <w:rFonts w:ascii="Times New Roman" w:hAnsi="Times New Roman" w:cs="Times New Roman"/>
          <w:sz w:val="24"/>
          <w:szCs w:val="24"/>
        </w:rPr>
        <w:t xml:space="preserve"> dan button </w:t>
      </w:r>
      <w:proofErr w:type="spellStart"/>
      <w:r w:rsidR="009A55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525">
        <w:rPr>
          <w:rFonts w:ascii="Times New Roman" w:hAnsi="Times New Roman" w:cs="Times New Roman"/>
          <w:sz w:val="24"/>
          <w:szCs w:val="24"/>
        </w:rPr>
        <w:t>menlis</w:t>
      </w:r>
      <w:proofErr w:type="spellEnd"/>
      <w:r w:rsidR="009A55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5525">
        <w:rPr>
          <w:rFonts w:ascii="Times New Roman" w:hAnsi="Times New Roman" w:cs="Times New Roman"/>
          <w:sz w:val="24"/>
          <w:szCs w:val="24"/>
        </w:rPr>
        <w:t>mengecplore</w:t>
      </w:r>
      <w:proofErr w:type="spellEnd"/>
      <w:r w:rsidR="009A5525">
        <w:rPr>
          <w:rFonts w:ascii="Times New Roman" w:hAnsi="Times New Roman" w:cs="Times New Roman"/>
          <w:sz w:val="24"/>
          <w:szCs w:val="24"/>
        </w:rPr>
        <w:t xml:space="preserve"> menu. </w:t>
      </w:r>
      <w:proofErr w:type="spellStart"/>
      <w:r w:rsidR="009A552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A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52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A5525">
        <w:rPr>
          <w:rFonts w:ascii="Times New Roman" w:hAnsi="Times New Roman" w:cs="Times New Roman"/>
          <w:sz w:val="24"/>
          <w:szCs w:val="24"/>
        </w:rPr>
        <w:t xml:space="preserve"> footer yang </w:t>
      </w:r>
      <w:proofErr w:type="spellStart"/>
      <w:r w:rsidR="009A552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A5525">
        <w:rPr>
          <w:rFonts w:ascii="Times New Roman" w:hAnsi="Times New Roman" w:cs="Times New Roman"/>
          <w:sz w:val="24"/>
          <w:szCs w:val="24"/>
        </w:rPr>
        <w:t xml:space="preserve"> about</w:t>
      </w:r>
    </w:p>
    <w:p w14:paraId="5E9E7344" w14:textId="2312456B" w:rsidR="00982B81" w:rsidRDefault="00982B81" w:rsidP="009A55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5525">
        <w:rPr>
          <w:rFonts w:ascii="Times New Roman" w:hAnsi="Times New Roman" w:cs="Times New Roman"/>
          <w:sz w:val="24"/>
          <w:szCs w:val="24"/>
        </w:rPr>
        <w:t>Write Recipe</w:t>
      </w:r>
    </w:p>
    <w:p w14:paraId="0EFDCFD3" w14:textId="0D88BF6C" w:rsidR="009A5525" w:rsidRDefault="009A5525" w:rsidP="009A55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write recipe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</w:t>
      </w:r>
      <w:proofErr w:type="spellEnd"/>
    </w:p>
    <w:p w14:paraId="52245BF7" w14:textId="42B98761" w:rsidR="009A5525" w:rsidRDefault="009A5525" w:rsidP="009A55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Pricing</w:t>
      </w:r>
    </w:p>
    <w:p w14:paraId="628B6BC1" w14:textId="30077621" w:rsidR="009A5525" w:rsidRDefault="009A5525" w:rsidP="009A55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free, plus dan pro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4B8E08" w14:textId="15E5A0A8" w:rsidR="008257EB" w:rsidRDefault="008257EB" w:rsidP="008257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Recipe</w:t>
      </w:r>
    </w:p>
    <w:p w14:paraId="25510D2C" w14:textId="3CD28F21" w:rsidR="008257EB" w:rsidRDefault="008257EB" w:rsidP="008257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recipe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ol;eh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 recipe,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todays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recipe,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053B1436" w14:textId="1E1AE42D" w:rsidR="009A5525" w:rsidRDefault="008257EB" w:rsidP="009A55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</w:t>
      </w:r>
    </w:p>
    <w:p w14:paraId="08B04B5F" w14:textId="34B2CFF6" w:rsidR="008257EB" w:rsidRDefault="008257EB" w:rsidP="009A55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</w:t>
      </w:r>
    </w:p>
    <w:p w14:paraId="4AE0E03E" w14:textId="2A3A0550" w:rsidR="008257EB" w:rsidRDefault="008257EB" w:rsidP="009A55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Recipe</w:t>
      </w:r>
    </w:p>
    <w:p w14:paraId="0EEA9087" w14:textId="02EE9165" w:rsidR="008257EB" w:rsidRDefault="008257EB" w:rsidP="009A55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Recipe</w:t>
      </w:r>
    </w:p>
    <w:p w14:paraId="27310769" w14:textId="7B8F20DE" w:rsidR="008257EB" w:rsidRDefault="008257EB" w:rsidP="008257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Profile/Stats</w:t>
      </w:r>
    </w:p>
    <w:p w14:paraId="3CECDD35" w14:textId="23D59438" w:rsidR="0021502C" w:rsidRDefault="0021502C" w:rsidP="002150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</w:t>
      </w:r>
      <w:proofErr w:type="spellEnd"/>
    </w:p>
    <w:p w14:paraId="53A3E03D" w14:textId="71423072" w:rsidR="0021502C" w:rsidRPr="0021502C" w:rsidRDefault="0021502C" w:rsidP="002150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dan preview image</w:t>
      </w:r>
    </w:p>
    <w:sectPr w:rsidR="0021502C" w:rsidRPr="0021502C" w:rsidSect="00E64D5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B54D7"/>
    <w:multiLevelType w:val="hybridMultilevel"/>
    <w:tmpl w:val="0E5A08A6"/>
    <w:lvl w:ilvl="0" w:tplc="2528D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47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54"/>
    <w:rsid w:val="000709E8"/>
    <w:rsid w:val="000841EE"/>
    <w:rsid w:val="0021502C"/>
    <w:rsid w:val="003D707F"/>
    <w:rsid w:val="008257EB"/>
    <w:rsid w:val="008D7727"/>
    <w:rsid w:val="00982B81"/>
    <w:rsid w:val="009A5525"/>
    <w:rsid w:val="00AA0C2E"/>
    <w:rsid w:val="00B01266"/>
    <w:rsid w:val="00D474CE"/>
    <w:rsid w:val="00DF29F9"/>
    <w:rsid w:val="00E6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12BB"/>
  <w15:chartTrackingRefBased/>
  <w15:docId w15:val="{0D0CAB77-7524-4972-8BD9-45CE97D4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1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onacular.com/" TargetMode="External"/><Relationship Id="rId5" Type="http://schemas.openxmlformats.org/officeDocument/2006/relationships/hyperlink" Target="https://www.youtube.com/watch?v=xc4uOzlndAk&amp;ab_channel=DevEd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r\OneDrive%20-%20UGM%20365\Documents\Custom%20Office%20Templates\Respon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Responsi.dotx</Template>
  <TotalTime>300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Kusuma</dc:creator>
  <cp:keywords/>
  <dc:description/>
  <cp:lastModifiedBy>hdrksm</cp:lastModifiedBy>
  <cp:revision>1</cp:revision>
  <dcterms:created xsi:type="dcterms:W3CDTF">2022-04-14T13:36:00Z</dcterms:created>
  <dcterms:modified xsi:type="dcterms:W3CDTF">2022-04-14T18:44:00Z</dcterms:modified>
</cp:coreProperties>
</file>